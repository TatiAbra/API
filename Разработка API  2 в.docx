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2E" w:rsidRDefault="00730AA7">
      <w:pPr>
        <w:pStyle w:val="af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</w:t>
      </w:r>
      <w:r>
        <w:rPr>
          <w:b/>
          <w:bCs/>
          <w:sz w:val="28"/>
          <w:szCs w:val="28"/>
          <w:lang w:val="en-US"/>
        </w:rPr>
        <w:t>API</w:t>
      </w:r>
      <w:r>
        <w:rPr>
          <w:b/>
          <w:bCs/>
          <w:sz w:val="28"/>
          <w:szCs w:val="28"/>
        </w:rPr>
        <w:t xml:space="preserve"> «Метрики телеканала»</w:t>
      </w:r>
    </w:p>
    <w:p w:rsidR="00147D2E" w:rsidRDefault="00147D2E">
      <w:pPr>
        <w:pStyle w:val="afb"/>
        <w:jc w:val="center"/>
        <w:rPr>
          <w:b/>
          <w:bCs/>
          <w:sz w:val="28"/>
          <w:szCs w:val="28"/>
        </w:rPr>
      </w:pPr>
    </w:p>
    <w:p w:rsidR="000E386B" w:rsidRDefault="000E386B">
      <w:pPr>
        <w:pStyle w:val="afb"/>
        <w:jc w:val="center"/>
        <w:rPr>
          <w:b/>
          <w:bCs/>
          <w:sz w:val="28"/>
          <w:szCs w:val="28"/>
        </w:rPr>
      </w:pPr>
    </w:p>
    <w:p w:rsidR="000E386B" w:rsidRDefault="000E386B" w:rsidP="000E386B">
      <w:pPr>
        <w:pStyle w:val="afb"/>
        <w:rPr>
          <w:b/>
          <w:bCs/>
        </w:rPr>
      </w:pPr>
      <w:r>
        <w:rPr>
          <w:b/>
          <w:bCs/>
          <w:lang w:val="en-US"/>
        </w:rPr>
        <w:t>Job</w:t>
      </w:r>
      <w:r w:rsidRPr="00DD6B1A">
        <w:rPr>
          <w:b/>
          <w:bCs/>
        </w:rPr>
        <w:t xml:space="preserve"> </w:t>
      </w:r>
      <w:r>
        <w:rPr>
          <w:b/>
          <w:bCs/>
          <w:lang w:val="en-US"/>
        </w:rPr>
        <w:t>Story</w:t>
      </w:r>
      <w:r w:rsidRPr="00DD6B1A">
        <w:rPr>
          <w:b/>
          <w:bCs/>
        </w:rPr>
        <w:t xml:space="preserve"> </w:t>
      </w:r>
      <w:r>
        <w:rPr>
          <w:b/>
          <w:bCs/>
        </w:rPr>
        <w:t>для API</w:t>
      </w:r>
    </w:p>
    <w:p w:rsidR="000E386B" w:rsidRDefault="000E386B" w:rsidP="000E386B">
      <w:pPr>
        <w:pStyle w:val="afb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55"/>
        <w:gridCol w:w="2354"/>
        <w:gridCol w:w="2253"/>
        <w:gridCol w:w="2254"/>
      </w:tblGrid>
      <w:tr w:rsidR="000E386B" w:rsidTr="00810DE7">
        <w:trPr>
          <w:trHeight w:val="55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Default="000E386B" w:rsidP="007E1B22">
            <w:pPr>
              <w:pStyle w:val="afb"/>
            </w:pPr>
            <w:r>
              <w:rPr>
                <w:b/>
                <w:bCs/>
              </w:rPr>
              <w:t>Когда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Default="000E386B" w:rsidP="007E1B22">
            <w:pPr>
              <w:pStyle w:val="afb"/>
            </w:pPr>
            <w:r>
              <w:rPr>
                <w:b/>
                <w:bCs/>
              </w:rPr>
              <w:t>Я хочу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Default="000E386B" w:rsidP="007E1B22">
            <w:pPr>
              <w:pStyle w:val="afb"/>
            </w:pPr>
            <w:r>
              <w:rPr>
                <w:b/>
                <w:bCs/>
              </w:rPr>
              <w:t>Чтобы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Default="000E386B" w:rsidP="007E1B22">
            <w:pPr>
              <w:pStyle w:val="afb"/>
            </w:pPr>
            <w:r>
              <w:rPr>
                <w:b/>
                <w:bCs/>
              </w:rPr>
              <w:t>Цифровая возможность</w:t>
            </w:r>
          </w:p>
        </w:tc>
      </w:tr>
      <w:tr w:rsidR="000E386B" w:rsidRPr="00D935ED" w:rsidTr="00344EE5">
        <w:trPr>
          <w:trHeight w:val="25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Pr="000E386B" w:rsidRDefault="00810DE7" w:rsidP="007E1B22">
            <w:pPr>
              <w:rPr>
                <w:lang w:val="ru-RU"/>
              </w:rPr>
            </w:pPr>
            <w:r>
              <w:rPr>
                <w:lang w:val="ru-RU"/>
              </w:rPr>
              <w:t>Я планирую программу телепередач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Pr="00DD6B1A" w:rsidRDefault="000E386B" w:rsidP="00810DE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Просматривать статистику просмотра телеканала пользователями</w:t>
            </w:r>
            <w:r w:rsidRPr="00DD6B1A">
              <w:rPr>
                <w:lang w:val="ru-RU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Pr="00DD6B1A" w:rsidRDefault="00810DE7" w:rsidP="00810DE7">
            <w:pPr>
              <w:rPr>
                <w:lang w:val="ru-RU"/>
              </w:rPr>
            </w:pPr>
            <w:r>
              <w:rPr>
                <w:lang w:val="ru-RU"/>
              </w:rPr>
              <w:t xml:space="preserve">Понять какие передачи популярнее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86B" w:rsidRPr="00DD6B1A" w:rsidRDefault="00B67613" w:rsidP="00B67613">
            <w:pPr>
              <w:rPr>
                <w:lang w:val="ru-RU"/>
              </w:rPr>
            </w:pPr>
            <w:r>
              <w:rPr>
                <w:lang w:val="ru-RU"/>
              </w:rPr>
              <w:t>Узнать статистику</w:t>
            </w:r>
            <w:r w:rsidR="000E386B">
              <w:rPr>
                <w:lang w:val="ru-RU"/>
              </w:rPr>
              <w:t xml:space="preserve"> просмотра телеканалов пользователем</w:t>
            </w:r>
          </w:p>
        </w:tc>
      </w:tr>
      <w:tr w:rsidR="00810DE7" w:rsidRPr="00D935ED" w:rsidTr="00561B65">
        <w:trPr>
          <w:trHeight w:val="27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Default="00810DE7" w:rsidP="007E1B22">
            <w:pPr>
              <w:rPr>
                <w:lang w:val="ru-RU"/>
              </w:rPr>
            </w:pPr>
            <w:r>
              <w:rPr>
                <w:lang w:val="ru-RU"/>
              </w:rPr>
              <w:t>Я планирую дальнейшее развитие телеканала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Default="00D935ED" w:rsidP="000E386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Просмотреть статистику просмотра телеканала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Default="00810DE7" w:rsidP="007E1B22">
            <w:pPr>
              <w:rPr>
                <w:lang w:val="ru-RU"/>
              </w:rPr>
            </w:pPr>
            <w:r>
              <w:rPr>
                <w:lang w:val="ru-RU"/>
              </w:rPr>
              <w:t>Понять насколько пользователи удовлетворены телеканалом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Default="00D935ED" w:rsidP="00810DE7">
            <w:pPr>
              <w:rPr>
                <w:lang w:val="ru-RU"/>
              </w:rPr>
            </w:pPr>
            <w:r>
              <w:rPr>
                <w:lang w:val="ru-RU"/>
              </w:rPr>
              <w:t>Узнать</w:t>
            </w:r>
          </w:p>
          <w:p w:rsidR="00810DE7" w:rsidRDefault="00D935ED" w:rsidP="00D935ED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статистику </w:t>
            </w:r>
            <w:r>
              <w:rPr>
                <w:lang w:val="ru-RU"/>
              </w:rPr>
              <w:t>по оценке</w:t>
            </w:r>
            <w:r>
              <w:rPr>
                <w:lang w:val="ru-RU"/>
              </w:rPr>
              <w:t xml:space="preserve"> телеканала</w:t>
            </w:r>
          </w:p>
        </w:tc>
      </w:tr>
    </w:tbl>
    <w:p w:rsidR="000E386B" w:rsidRDefault="000E386B">
      <w:pPr>
        <w:pStyle w:val="afb"/>
        <w:jc w:val="center"/>
        <w:rPr>
          <w:b/>
          <w:bCs/>
          <w:sz w:val="28"/>
          <w:szCs w:val="28"/>
        </w:rPr>
      </w:pPr>
    </w:p>
    <w:p w:rsidR="00147D2E" w:rsidRDefault="00147D2E">
      <w:pPr>
        <w:pStyle w:val="afb"/>
      </w:pPr>
    </w:p>
    <w:p w:rsidR="00147D2E" w:rsidRDefault="00730AA7">
      <w:pPr>
        <w:pStyle w:val="afb"/>
        <w:rPr>
          <w:b/>
          <w:bCs/>
        </w:rPr>
      </w:pPr>
      <w:r>
        <w:rPr>
          <w:b/>
          <w:bCs/>
        </w:rPr>
        <w:t>Определение действий, шагов и границ API</w:t>
      </w:r>
    </w:p>
    <w:p w:rsidR="00147D2E" w:rsidRDefault="00147D2E">
      <w:pPr>
        <w:pStyle w:val="afb"/>
        <w:rPr>
          <w:b/>
          <w:bCs/>
        </w:rPr>
      </w:pPr>
    </w:p>
    <w:tbl>
      <w:tblPr>
        <w:tblStyle w:val="TableNormal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1768"/>
        <w:gridCol w:w="1803"/>
        <w:gridCol w:w="1803"/>
        <w:gridCol w:w="2314"/>
      </w:tblGrid>
      <w:tr w:rsidR="00147D2E" w:rsidTr="00344EE5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  <w:lang w:val="en-US"/>
              </w:rPr>
              <w:t>Цифровая возможность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Шаг действия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Описание</w:t>
            </w:r>
          </w:p>
        </w:tc>
      </w:tr>
      <w:tr w:rsidR="00147D2E" w:rsidRPr="00D935ED" w:rsidTr="00344EE5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Pr="00B67613" w:rsidRDefault="00B67613">
            <w:pPr>
              <w:rPr>
                <w:lang w:val="ru-RU"/>
              </w:rPr>
            </w:pPr>
            <w:r>
              <w:rPr>
                <w:lang w:val="ru-RU"/>
              </w:rPr>
              <w:t>Узнать статистику просмотра телеканалов пользователем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Pr="00344EE5" w:rsidRDefault="00810DE7" w:rsidP="007E3D52">
            <w:pPr>
              <w:rPr>
                <w:lang w:val="ru-RU"/>
              </w:rPr>
            </w:pPr>
            <w:r w:rsidRPr="00344EE5">
              <w:rPr>
                <w:lang w:val="ru-RU"/>
              </w:rPr>
              <w:t xml:space="preserve">просмотреть </w:t>
            </w:r>
            <w:r w:rsidR="007E3D52">
              <w:rPr>
                <w:lang w:val="ru-RU"/>
              </w:rPr>
              <w:t>количество</w:t>
            </w:r>
            <w:r w:rsidRPr="00344EE5">
              <w:rPr>
                <w:lang w:val="ru-RU"/>
              </w:rPr>
              <w:t xml:space="preserve"> </w:t>
            </w:r>
            <w:r w:rsidR="007E3D52">
              <w:rPr>
                <w:lang w:val="ru-RU"/>
              </w:rPr>
              <w:t>включений канала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Pr="00810DE7" w:rsidRDefault="007E3D52">
            <w:pPr>
              <w:rPr>
                <w:lang w:val="ru-RU"/>
              </w:rPr>
            </w:pPr>
            <w:r w:rsidRPr="00344EE5">
              <w:rPr>
                <w:lang w:val="ru-RU"/>
              </w:rPr>
              <w:t xml:space="preserve">просмотреть </w:t>
            </w:r>
            <w:r>
              <w:rPr>
                <w:lang w:val="ru-RU"/>
              </w:rPr>
              <w:t>количество</w:t>
            </w:r>
            <w:r w:rsidRPr="00344EE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включений канала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Pr="00810DE7" w:rsidRDefault="00BE5020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Pr="00810DE7" w:rsidRDefault="00B67613">
            <w:pPr>
              <w:rPr>
                <w:lang w:val="ru-RU"/>
              </w:rPr>
            </w:pPr>
            <w:r w:rsidRPr="00344EE5">
              <w:rPr>
                <w:lang w:val="ru-RU"/>
              </w:rPr>
              <w:t>просмотреть сколько раз пользователь включал телеканал</w:t>
            </w:r>
            <w:r>
              <w:rPr>
                <w:lang w:val="ru-RU"/>
              </w:rPr>
              <w:t xml:space="preserve"> за определённое время</w:t>
            </w:r>
          </w:p>
        </w:tc>
      </w:tr>
      <w:tr w:rsidR="00810DE7" w:rsidRPr="00D935ED" w:rsidTr="00344EE5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Default="00B67613">
            <w:pPr>
              <w:rPr>
                <w:lang w:val="ru-RU"/>
              </w:rPr>
            </w:pPr>
            <w:r>
              <w:rPr>
                <w:lang w:val="ru-RU"/>
              </w:rPr>
              <w:t>Узнать статистику просмотра телеканалов пользователем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Pr="00344EE5" w:rsidRDefault="00344EE5" w:rsidP="007E3D52">
            <w:pPr>
              <w:rPr>
                <w:lang w:val="ru-RU"/>
              </w:rPr>
            </w:pPr>
            <w:r w:rsidRPr="00344EE5">
              <w:rPr>
                <w:lang w:val="ru-RU"/>
              </w:rPr>
              <w:t xml:space="preserve">просмотреть </w:t>
            </w:r>
            <w:r w:rsidR="007E3D52">
              <w:rPr>
                <w:lang w:val="ru-RU"/>
              </w:rPr>
              <w:t>длительность просмотра телеканала пользователем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Pr="00B67613" w:rsidRDefault="007E3D52">
            <w:pPr>
              <w:rPr>
                <w:lang w:val="ru-RU"/>
              </w:rPr>
            </w:pPr>
            <w:r w:rsidRPr="00344EE5">
              <w:rPr>
                <w:lang w:val="ru-RU"/>
              </w:rPr>
              <w:t xml:space="preserve">просмотреть </w:t>
            </w:r>
            <w:r>
              <w:rPr>
                <w:lang w:val="ru-RU"/>
              </w:rPr>
              <w:t>длительность просмотра телеканала пользователем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Pr="00810DE7" w:rsidRDefault="00BE5020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0DE7" w:rsidRPr="00810DE7" w:rsidRDefault="00415164" w:rsidP="00415164">
            <w:pPr>
              <w:rPr>
                <w:lang w:val="ru-RU"/>
              </w:rPr>
            </w:pPr>
            <w:r w:rsidRPr="00344EE5">
              <w:rPr>
                <w:lang w:val="ru-RU"/>
              </w:rPr>
              <w:t xml:space="preserve">просмотреть </w:t>
            </w:r>
            <w:r>
              <w:rPr>
                <w:lang w:val="ru-RU"/>
              </w:rPr>
              <w:t xml:space="preserve">длительность (время) просмотра телеканала пользователем </w:t>
            </w:r>
          </w:p>
        </w:tc>
      </w:tr>
      <w:tr w:rsidR="00344EE5" w:rsidRPr="00D935ED" w:rsidTr="00344EE5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Узнать статистику просмотра телеканалов пользователем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344EE5" w:rsidRDefault="00344EE5" w:rsidP="00A15FE3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 xml:space="preserve">росмотреть количество пользователей, которые в определенный </w:t>
            </w:r>
            <w:r w:rsidR="00A15FE3">
              <w:rPr>
                <w:lang w:val="ru-RU"/>
              </w:rPr>
              <w:t>период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A15FE3" w:rsidP="00B6761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 xml:space="preserve">росмотреть количество пользователей, которые в определенный </w:t>
            </w:r>
            <w:r>
              <w:rPr>
                <w:lang w:val="ru-RU"/>
              </w:rPr>
              <w:t>период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E5020" w:rsidP="00344EE5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 xml:space="preserve">росмотреть количество пользователей, которые смотрели канал в </w:t>
            </w:r>
            <w:r>
              <w:rPr>
                <w:lang w:val="ru-RU"/>
              </w:rPr>
              <w:t>заданный</w:t>
            </w:r>
            <w:r w:rsidRPr="00344EE5">
              <w:rPr>
                <w:lang w:val="ru-RU"/>
              </w:rPr>
              <w:t xml:space="preserve"> час</w:t>
            </w:r>
          </w:p>
        </w:tc>
      </w:tr>
      <w:tr w:rsidR="00344EE5" w:rsidRPr="00D935ED" w:rsidTr="00344EE5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Узнать статистику добавления в избранное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344EE5" w:rsidRDefault="00A15FE3" w:rsidP="00344EE5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 xml:space="preserve">росмотреть количество пользователей, </w:t>
            </w:r>
            <w:r>
              <w:rPr>
                <w:lang w:val="ru-RU"/>
              </w:rPr>
              <w:t>передачи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A15FE3" w:rsidP="00B6761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 xml:space="preserve">росмотреть количество пользователей, </w:t>
            </w:r>
            <w:r>
              <w:rPr>
                <w:lang w:val="ru-RU"/>
              </w:rPr>
              <w:t>передачи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E5020" w:rsidP="00344EE5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 xml:space="preserve">росмотреть количество пользователей, которые смотрели </w:t>
            </w:r>
            <w:r>
              <w:rPr>
                <w:lang w:val="ru-RU"/>
              </w:rPr>
              <w:lastRenderedPageBreak/>
              <w:t xml:space="preserve">конкретную </w:t>
            </w:r>
            <w:r w:rsidRPr="00344EE5">
              <w:rPr>
                <w:lang w:val="ru-RU"/>
              </w:rPr>
              <w:t>передачу</w:t>
            </w:r>
          </w:p>
        </w:tc>
      </w:tr>
      <w:tr w:rsidR="00344EE5" w:rsidRPr="00D935ED" w:rsidTr="00344EE5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5ED" w:rsidRDefault="00D935ED" w:rsidP="00D935E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Узнать</w:t>
            </w:r>
          </w:p>
          <w:p w:rsidR="00344EE5" w:rsidRDefault="00D935ED" w:rsidP="00D935ED">
            <w:pPr>
              <w:rPr>
                <w:lang w:val="ru-RU"/>
              </w:rPr>
            </w:pPr>
            <w:r>
              <w:rPr>
                <w:lang w:val="ru-RU"/>
              </w:rPr>
              <w:t>статистику по оценке телеканала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0E386B" w:rsidRDefault="00344EE5" w:rsidP="00344EE5">
            <w:pPr>
              <w:rPr>
                <w:highlight w:val="yellow"/>
                <w:lang w:val="ru-RU"/>
              </w:rPr>
            </w:pPr>
            <w:r>
              <w:rPr>
                <w:lang w:val="ru-RU"/>
              </w:rPr>
              <w:t>просмотреть к</w:t>
            </w:r>
            <w:r w:rsidRPr="00DD6B1A">
              <w:rPr>
                <w:lang w:val="ru-RU"/>
              </w:rPr>
              <w:t>оличество пользователей, добавивших телеканал в из</w:t>
            </w:r>
            <w:r>
              <w:rPr>
                <w:lang w:val="ru-RU"/>
              </w:rPr>
              <w:t>бранное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просмотреть к</w:t>
            </w:r>
            <w:r w:rsidRPr="00DD6B1A">
              <w:rPr>
                <w:lang w:val="ru-RU"/>
              </w:rPr>
              <w:t>оличество пользователей, добавивших телеканал в из</w:t>
            </w:r>
            <w:r>
              <w:rPr>
                <w:lang w:val="ru-RU"/>
              </w:rPr>
              <w:t>бранное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E5020" w:rsidP="00344EE5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просмотреть к</w:t>
            </w:r>
            <w:r w:rsidRPr="00DD6B1A">
              <w:rPr>
                <w:lang w:val="ru-RU"/>
              </w:rPr>
              <w:t>оличество пользователей, добавивших телеканал в из</w:t>
            </w:r>
            <w:r>
              <w:rPr>
                <w:lang w:val="ru-RU"/>
              </w:rPr>
              <w:t>бранное</w:t>
            </w:r>
          </w:p>
        </w:tc>
      </w:tr>
      <w:tr w:rsidR="00344EE5" w:rsidRPr="00D935ED" w:rsidTr="00561B65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5ED" w:rsidRDefault="00D935ED" w:rsidP="00D935ED">
            <w:pPr>
              <w:rPr>
                <w:lang w:val="ru-RU"/>
              </w:rPr>
            </w:pPr>
            <w:r>
              <w:rPr>
                <w:lang w:val="ru-RU"/>
              </w:rPr>
              <w:t>Узнать</w:t>
            </w:r>
          </w:p>
          <w:p w:rsidR="00344EE5" w:rsidRDefault="00D935ED" w:rsidP="00D935ED">
            <w:pPr>
              <w:rPr>
                <w:lang w:val="ru-RU"/>
              </w:rPr>
            </w:pPr>
            <w:r>
              <w:rPr>
                <w:lang w:val="ru-RU"/>
              </w:rPr>
              <w:t>статистику по оценке телеканала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0E386B" w:rsidRDefault="00344EE5" w:rsidP="00344EE5">
            <w:pPr>
              <w:rPr>
                <w:highlight w:val="yellow"/>
                <w:lang w:val="ru-RU"/>
              </w:rPr>
            </w:pPr>
            <w:r>
              <w:rPr>
                <w:lang w:val="ru-RU"/>
              </w:rPr>
              <w:t>просмотреть количество пользователей, видевших описание канала и не смотревших 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просмотреть количество пользователей, видевших описание канала и не смотревших 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E5020" w:rsidP="00344EE5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просмотреть количество пользователей, видевших описание канала и не смотревших телеканал</w:t>
            </w:r>
          </w:p>
        </w:tc>
      </w:tr>
      <w:tr w:rsidR="00344EE5" w:rsidRPr="00D935ED" w:rsidTr="00561B65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35ED" w:rsidRDefault="00D935ED" w:rsidP="00D935ED">
            <w:pPr>
              <w:rPr>
                <w:lang w:val="ru-RU"/>
              </w:rPr>
            </w:pPr>
            <w:r>
              <w:rPr>
                <w:lang w:val="ru-RU"/>
              </w:rPr>
              <w:t>Узнать</w:t>
            </w:r>
          </w:p>
          <w:p w:rsidR="00344EE5" w:rsidRDefault="00D935ED" w:rsidP="00D935ED">
            <w:pPr>
              <w:rPr>
                <w:lang w:val="ru-RU"/>
              </w:rPr>
            </w:pPr>
            <w:r>
              <w:rPr>
                <w:lang w:val="ru-RU"/>
              </w:rPr>
              <w:t>статистику по оценке телеканала</w:t>
            </w:r>
            <w:bookmarkStart w:id="0" w:name="_GoBack"/>
            <w:bookmarkEnd w:id="0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0E386B" w:rsidRDefault="00344EE5" w:rsidP="00344EE5">
            <w:pPr>
              <w:rPr>
                <w:highlight w:val="yellow"/>
                <w:lang w:val="ru-RU"/>
              </w:rPr>
            </w:pPr>
            <w:r>
              <w:rPr>
                <w:lang w:val="ru-RU"/>
              </w:rPr>
              <w:t>просмотреть отчет с оценками пользователей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просмотреть отчет с оценками пользователей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E5020" w:rsidP="00344EE5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4EE5" w:rsidRPr="00810DE7" w:rsidRDefault="00B67613" w:rsidP="00344EE5">
            <w:pPr>
              <w:rPr>
                <w:lang w:val="ru-RU"/>
              </w:rPr>
            </w:pPr>
            <w:r>
              <w:rPr>
                <w:lang w:val="ru-RU"/>
              </w:rPr>
              <w:t>просмотреть отчет с оценками пользователей</w:t>
            </w:r>
          </w:p>
        </w:tc>
      </w:tr>
    </w:tbl>
    <w:p w:rsidR="00147D2E" w:rsidRDefault="00147D2E">
      <w:pPr>
        <w:pStyle w:val="afb"/>
        <w:widowControl w:val="0"/>
        <w:rPr>
          <w:b/>
          <w:bCs/>
        </w:rPr>
      </w:pPr>
    </w:p>
    <w:p w:rsidR="00147D2E" w:rsidRPr="006357A0" w:rsidRDefault="00147D2E">
      <w:pPr>
        <w:pStyle w:val="afb"/>
        <w:rPr>
          <w:b/>
          <w:bCs/>
          <w:sz w:val="22"/>
          <w:szCs w:val="22"/>
        </w:rPr>
      </w:pPr>
    </w:p>
    <w:p w:rsidR="006357A0" w:rsidRPr="006357A0" w:rsidRDefault="006357A0" w:rsidP="006357A0">
      <w:pPr>
        <w:shd w:val="clear" w:color="auto" w:fill="FFFFFF"/>
        <w:rPr>
          <w:rFonts w:ascii="Arial" w:eastAsia="Times New Roman" w:hAnsi="Arial" w:cs="Arial"/>
          <w:sz w:val="22"/>
          <w:szCs w:val="22"/>
          <w:lang w:val="ru-RU" w:eastAsia="ru-RU"/>
        </w:rPr>
      </w:pP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>Название: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val="ru-RU" w:eastAsia="ru-RU"/>
        </w:rPr>
        <w:t>Статистика просмотра</w:t>
      </w:r>
    </w:p>
    <w:p w:rsidR="006357A0" w:rsidRDefault="006357A0" w:rsidP="006357A0">
      <w:pPr>
        <w:shd w:val="clear" w:color="auto" w:fill="FFFFFF"/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</w:pP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>Краткое описание API: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Позволяет </w:t>
      </w:r>
      <w:r>
        <w:rPr>
          <w:lang w:val="ru-RU"/>
        </w:rPr>
        <w:t>узнать статистику просмотра телеканалов пользователем</w:t>
      </w: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 xml:space="preserve"> </w:t>
      </w:r>
    </w:p>
    <w:p w:rsidR="006357A0" w:rsidRPr="006357A0" w:rsidRDefault="006357A0" w:rsidP="006357A0">
      <w:pPr>
        <w:shd w:val="clear" w:color="auto" w:fill="FFFFFF"/>
        <w:rPr>
          <w:rFonts w:ascii="Arial" w:eastAsia="Times New Roman" w:hAnsi="Arial" w:cs="Arial"/>
          <w:sz w:val="22"/>
          <w:szCs w:val="22"/>
          <w:lang w:val="ru-RU" w:eastAsia="ru-RU"/>
        </w:rPr>
      </w:pP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>Вид API: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val="ru-RU" w:eastAsia="ru-RU"/>
        </w:rPr>
        <w:t>Партнерский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API</w:t>
      </w:r>
    </w:p>
    <w:p w:rsidR="00147D2E" w:rsidRDefault="00147D2E">
      <w:pPr>
        <w:pStyle w:val="afb"/>
        <w:rPr>
          <w:b/>
          <w:bCs/>
        </w:rPr>
      </w:pPr>
    </w:p>
    <w:tbl>
      <w:tblPr>
        <w:tblStyle w:val="TableNormal"/>
        <w:tblW w:w="9923" w:type="dxa"/>
        <w:tblInd w:w="-2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00"/>
        <w:gridCol w:w="1803"/>
        <w:gridCol w:w="1803"/>
        <w:gridCol w:w="1803"/>
        <w:gridCol w:w="2314"/>
      </w:tblGrid>
      <w:tr w:rsidR="00147D2E" w:rsidTr="00C8365B">
        <w:trPr>
          <w:trHeight w:val="5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Название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Описание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Ресурс(ы)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30AA7">
            <w:pPr>
              <w:pStyle w:val="afb"/>
            </w:pPr>
            <w:r>
              <w:rPr>
                <w:b/>
                <w:bCs/>
              </w:rPr>
              <w:t>Детали операции</w:t>
            </w:r>
          </w:p>
        </w:tc>
      </w:tr>
      <w:tr w:rsidR="00147D2E" w:rsidRPr="00D935ED" w:rsidTr="006357A0">
        <w:trPr>
          <w:trHeight w:val="2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E3D52" w:rsidP="007E3D52">
            <w:r w:rsidRPr="00344EE5">
              <w:rPr>
                <w:lang w:val="ru-RU"/>
              </w:rPr>
              <w:t>просмотреть</w:t>
            </w:r>
            <w:r>
              <w:rPr>
                <w:lang w:val="ru-RU"/>
              </w:rPr>
              <w:t>КоличествоВключенийКанала</w:t>
            </w:r>
            <w:r w:rsidR="00B67613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Pr="007E3D52" w:rsidRDefault="007E3D52">
            <w:pPr>
              <w:rPr>
                <w:lang w:val="ru-RU"/>
              </w:rPr>
            </w:pPr>
            <w:r w:rsidRPr="00344EE5">
              <w:rPr>
                <w:lang w:val="ru-RU"/>
              </w:rPr>
              <w:t>просмотреть сколько раз пользователь включал телеканал</w:t>
            </w:r>
            <w:r>
              <w:rPr>
                <w:lang w:val="ru-RU"/>
              </w:rPr>
              <w:t xml:space="preserve"> за определённое время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Pr="007E3D52" w:rsidRDefault="007E3D52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D2E" w:rsidRDefault="007E3D52">
            <w:pPr>
              <w:rPr>
                <w:lang w:val="ru-RU"/>
              </w:rPr>
            </w:pPr>
            <w:r>
              <w:rPr>
                <w:lang w:val="ru-RU"/>
              </w:rPr>
              <w:t>Метрики телеканала;</w:t>
            </w:r>
          </w:p>
          <w:p w:rsidR="007E3D52" w:rsidRPr="007E3D52" w:rsidRDefault="007E3D52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49B" w:rsidRDefault="0023649B" w:rsidP="00C8365B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:rsidR="0023649B" w:rsidRDefault="0023649B" w:rsidP="00C8365B">
            <w:pPr>
              <w:rPr>
                <w:lang w:val="ru-RU"/>
              </w:rPr>
            </w:pPr>
            <w:r>
              <w:rPr>
                <w:lang w:val="ru-RU"/>
              </w:rPr>
              <w:t>ИндификаторПользователя,</w:t>
            </w:r>
          </w:p>
          <w:p w:rsidR="0023649B" w:rsidRDefault="0023649B" w:rsidP="00C8365B">
            <w:pPr>
              <w:rPr>
                <w:lang w:val="ru-RU"/>
              </w:rPr>
            </w:pPr>
            <w:r>
              <w:rPr>
                <w:lang w:val="ru-RU"/>
              </w:rPr>
              <w:t>Индификатор канала,</w:t>
            </w:r>
          </w:p>
          <w:p w:rsidR="0023649B" w:rsidRDefault="0023649B" w:rsidP="00C8365B">
            <w:pPr>
              <w:rPr>
                <w:lang w:val="ru-RU"/>
              </w:rPr>
            </w:pPr>
            <w:r>
              <w:rPr>
                <w:lang w:val="ru-RU"/>
              </w:rPr>
              <w:t>НачалоПериода,</w:t>
            </w:r>
          </w:p>
          <w:p w:rsidR="0023649B" w:rsidRDefault="0023649B" w:rsidP="00C8365B">
            <w:pPr>
              <w:rPr>
                <w:lang w:val="ru-RU"/>
              </w:rPr>
            </w:pPr>
            <w:r>
              <w:rPr>
                <w:lang w:val="ru-RU"/>
              </w:rPr>
              <w:t>КонецПериода</w:t>
            </w:r>
          </w:p>
          <w:p w:rsidR="0023649B" w:rsidRDefault="0023649B" w:rsidP="00C8365B">
            <w:pPr>
              <w:rPr>
                <w:lang w:val="ru-RU"/>
              </w:rPr>
            </w:pPr>
          </w:p>
          <w:p w:rsidR="0023649B" w:rsidRDefault="0023649B" w:rsidP="00C8365B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 Метрики</w:t>
            </w:r>
          </w:p>
          <w:p w:rsidR="0023649B" w:rsidRPr="0023649B" w:rsidRDefault="0023649B" w:rsidP="00C8365B">
            <w:pPr>
              <w:rPr>
                <w:lang w:val="ru-RU"/>
              </w:rPr>
            </w:pPr>
          </w:p>
          <w:p w:rsidR="00147D2E" w:rsidRPr="007E3D52" w:rsidRDefault="00C8365B" w:rsidP="00C8365B">
            <w:pPr>
              <w:rPr>
                <w:lang w:val="ru-RU"/>
              </w:rPr>
            </w:pPr>
            <w:r>
              <w:rPr>
                <w:lang w:val="ru-RU"/>
              </w:rPr>
              <w:t>Безопа</w:t>
            </w:r>
            <w:r w:rsidR="00A15FE3">
              <w:rPr>
                <w:lang w:val="ru-RU"/>
              </w:rPr>
              <w:t>сный,</w:t>
            </w:r>
            <w:r>
              <w:rPr>
                <w:lang w:val="ru-RU"/>
              </w:rPr>
              <w:t xml:space="preserve"> идемпотентный, асинхронный</w:t>
            </w:r>
            <w:r w:rsidR="00A15FE3" w:rsidRPr="00A15FE3">
              <w:rPr>
                <w:lang w:val="ru-RU"/>
              </w:rPr>
              <w:t>.</w:t>
            </w:r>
          </w:p>
        </w:tc>
      </w:tr>
      <w:tr w:rsidR="007E3D52" w:rsidRPr="00D935ED" w:rsidTr="006357A0">
        <w:trPr>
          <w:trHeight w:val="2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344EE5" w:rsidRDefault="00415164" w:rsidP="00415164">
            <w:pPr>
              <w:rPr>
                <w:lang w:val="ru-RU"/>
              </w:rPr>
            </w:pPr>
            <w:r w:rsidRPr="00344EE5">
              <w:rPr>
                <w:lang w:val="ru-RU"/>
              </w:rPr>
              <w:t>просмотреть</w:t>
            </w:r>
            <w:r>
              <w:rPr>
                <w:lang w:val="ru-RU"/>
              </w:rPr>
              <w:t>ДлительностьПросмотраТ</w:t>
            </w:r>
            <w:r>
              <w:rPr>
                <w:lang w:val="ru-RU"/>
              </w:rPr>
              <w:lastRenderedPageBreak/>
              <w:t>елеканалаПользователем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7E3D52" w:rsidRDefault="00415164">
            <w:pPr>
              <w:rPr>
                <w:lang w:val="ru-RU"/>
              </w:rPr>
            </w:pPr>
            <w:r w:rsidRPr="00344EE5">
              <w:rPr>
                <w:lang w:val="ru-RU"/>
              </w:rPr>
              <w:lastRenderedPageBreak/>
              <w:t xml:space="preserve">просмотреть </w:t>
            </w:r>
            <w:r>
              <w:rPr>
                <w:lang w:val="ru-RU"/>
              </w:rPr>
              <w:t xml:space="preserve">длительность просмотра </w:t>
            </w:r>
            <w:r>
              <w:rPr>
                <w:lang w:val="ru-RU"/>
              </w:rPr>
              <w:lastRenderedPageBreak/>
              <w:t>телеканала пользователем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7E3D52" w:rsidRDefault="0041516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164" w:rsidRDefault="00415164" w:rsidP="00415164">
            <w:pPr>
              <w:rPr>
                <w:lang w:val="ru-RU"/>
              </w:rPr>
            </w:pPr>
            <w:r>
              <w:rPr>
                <w:lang w:val="ru-RU"/>
              </w:rPr>
              <w:t>Метрики телеканала;</w:t>
            </w:r>
          </w:p>
          <w:p w:rsidR="007E3D52" w:rsidRPr="007E3D52" w:rsidRDefault="00415164" w:rsidP="00415164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ИндификаторПользователя,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Индификатор канала,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НачалоПериода,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КонецПериода</w:t>
            </w:r>
          </w:p>
          <w:p w:rsidR="0023649B" w:rsidRDefault="0023649B" w:rsidP="0023649B">
            <w:pPr>
              <w:rPr>
                <w:lang w:val="ru-RU"/>
              </w:rPr>
            </w:pP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 Метрики</w:t>
            </w:r>
          </w:p>
          <w:p w:rsidR="0023649B" w:rsidRDefault="0023649B">
            <w:pPr>
              <w:rPr>
                <w:lang w:val="ru-RU"/>
              </w:rPr>
            </w:pPr>
          </w:p>
          <w:p w:rsidR="0023649B" w:rsidRDefault="0023649B">
            <w:pPr>
              <w:rPr>
                <w:lang w:val="ru-RU"/>
              </w:rPr>
            </w:pPr>
          </w:p>
          <w:p w:rsidR="007E3D52" w:rsidRPr="007E3D52" w:rsidRDefault="00C8365B">
            <w:pPr>
              <w:rPr>
                <w:lang w:val="ru-RU"/>
              </w:rPr>
            </w:pPr>
            <w:r>
              <w:rPr>
                <w:lang w:val="ru-RU"/>
              </w:rPr>
              <w:t>Безопасный, идемпотентный, асинхронный</w:t>
            </w:r>
            <w:r w:rsidRPr="00A15FE3">
              <w:rPr>
                <w:lang w:val="ru-RU"/>
              </w:rPr>
              <w:t>.</w:t>
            </w:r>
          </w:p>
        </w:tc>
      </w:tr>
      <w:tr w:rsidR="007E3D52" w:rsidRPr="00D935ED" w:rsidTr="006357A0">
        <w:trPr>
          <w:trHeight w:val="2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344EE5" w:rsidRDefault="00A15FE3" w:rsidP="007E3D5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просмотретьКоличествоПользователейПериод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7E3D52" w:rsidRDefault="00415164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>росмотреть количество пользователей, которые смотрели канал в определенный час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7E3D52" w:rsidRDefault="00415164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FE3" w:rsidRDefault="00A15FE3" w:rsidP="00A15FE3">
            <w:pPr>
              <w:rPr>
                <w:lang w:val="ru-RU"/>
              </w:rPr>
            </w:pPr>
            <w:r>
              <w:rPr>
                <w:lang w:val="ru-RU"/>
              </w:rPr>
              <w:t>Метрика телеканала;</w:t>
            </w:r>
          </w:p>
          <w:p w:rsidR="00A15FE3" w:rsidRDefault="00A15FE3" w:rsidP="00A15FE3">
            <w:pPr>
              <w:rPr>
                <w:lang w:val="ru-RU"/>
              </w:rPr>
            </w:pPr>
            <w:r>
              <w:rPr>
                <w:lang w:val="ru-RU"/>
              </w:rPr>
              <w:t>Пользователь;</w:t>
            </w:r>
          </w:p>
          <w:p w:rsidR="007E3D52" w:rsidRPr="007E3D52" w:rsidRDefault="00A15FE3">
            <w:pPr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ИндификаторПользователя,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 канала,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НачалоПериода,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КонецПериода</w:t>
            </w:r>
          </w:p>
          <w:p w:rsidR="0023649B" w:rsidRDefault="0023649B" w:rsidP="0023649B">
            <w:pPr>
              <w:rPr>
                <w:lang w:val="ru-RU"/>
              </w:rPr>
            </w:pP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 Метрики</w:t>
            </w:r>
          </w:p>
          <w:p w:rsidR="0023649B" w:rsidRDefault="0023649B">
            <w:pPr>
              <w:rPr>
                <w:lang w:val="ru-RU"/>
              </w:rPr>
            </w:pPr>
          </w:p>
          <w:p w:rsidR="0023649B" w:rsidRDefault="0023649B">
            <w:pPr>
              <w:rPr>
                <w:lang w:val="ru-RU"/>
              </w:rPr>
            </w:pPr>
          </w:p>
          <w:p w:rsidR="007E3D52" w:rsidRPr="007E3D52" w:rsidRDefault="00C8365B">
            <w:pPr>
              <w:rPr>
                <w:lang w:val="ru-RU"/>
              </w:rPr>
            </w:pPr>
            <w:r>
              <w:rPr>
                <w:lang w:val="ru-RU"/>
              </w:rPr>
              <w:t>Безопасный, идемпотентный, асинхронный</w:t>
            </w:r>
            <w:r w:rsidRPr="00A15FE3">
              <w:rPr>
                <w:lang w:val="ru-RU"/>
              </w:rPr>
              <w:t>.</w:t>
            </w:r>
          </w:p>
        </w:tc>
      </w:tr>
      <w:tr w:rsidR="007E3D52" w:rsidRPr="00D935ED" w:rsidTr="006357A0">
        <w:trPr>
          <w:trHeight w:val="2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344EE5" w:rsidRDefault="00A15FE3" w:rsidP="00A15FE3">
            <w:pPr>
              <w:rPr>
                <w:lang w:val="ru-RU"/>
              </w:rPr>
            </w:pPr>
            <w:r>
              <w:rPr>
                <w:lang w:val="ru-RU"/>
              </w:rPr>
              <w:t>просмотретьКоличествоПользователейПредачи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7E3D52" w:rsidRDefault="00415164" w:rsidP="00A15FE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344EE5">
              <w:rPr>
                <w:lang w:val="ru-RU"/>
              </w:rPr>
              <w:t>росмотреть к</w:t>
            </w:r>
            <w:r w:rsidR="00C8365B">
              <w:rPr>
                <w:lang w:val="ru-RU"/>
              </w:rPr>
              <w:t>оличество пользователей</w:t>
            </w:r>
            <w:r w:rsidRPr="00344EE5">
              <w:rPr>
                <w:lang w:val="ru-RU"/>
              </w:rPr>
              <w:t xml:space="preserve"> </w:t>
            </w:r>
            <w:r w:rsidR="00A15FE3">
              <w:rPr>
                <w:lang w:val="ru-RU"/>
              </w:rPr>
              <w:t>передачи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D52" w:rsidRPr="007E3D52" w:rsidRDefault="00415164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FE3" w:rsidRDefault="00A15FE3" w:rsidP="00A15FE3">
            <w:pPr>
              <w:rPr>
                <w:lang w:val="ru-RU"/>
              </w:rPr>
            </w:pPr>
            <w:r>
              <w:rPr>
                <w:lang w:val="ru-RU"/>
              </w:rPr>
              <w:t>Метрика телеканала;</w:t>
            </w:r>
          </w:p>
          <w:p w:rsidR="00A15FE3" w:rsidRDefault="00A15FE3" w:rsidP="00A15FE3">
            <w:pPr>
              <w:rPr>
                <w:lang w:val="ru-RU"/>
              </w:rPr>
            </w:pPr>
            <w:r>
              <w:rPr>
                <w:lang w:val="ru-RU"/>
              </w:rPr>
              <w:t>Пользователь;</w:t>
            </w:r>
          </w:p>
          <w:p w:rsidR="007E3D52" w:rsidRPr="007E3D52" w:rsidRDefault="00A15FE3">
            <w:pPr>
              <w:rPr>
                <w:lang w:val="ru-RU"/>
              </w:rPr>
            </w:pPr>
            <w:r>
              <w:rPr>
                <w:lang w:val="ru-RU"/>
              </w:rPr>
              <w:t>Передача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ИндификаторПользователя,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 канала,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ИндификаторПередачи</w:t>
            </w:r>
          </w:p>
          <w:p w:rsidR="0023649B" w:rsidRDefault="0023649B" w:rsidP="0023649B">
            <w:pPr>
              <w:rPr>
                <w:lang w:val="ru-RU"/>
              </w:rPr>
            </w:pP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 Метрики</w:t>
            </w:r>
          </w:p>
          <w:p w:rsidR="0023649B" w:rsidRDefault="0023649B">
            <w:pPr>
              <w:rPr>
                <w:lang w:val="ru-RU"/>
              </w:rPr>
            </w:pPr>
          </w:p>
          <w:p w:rsidR="0023649B" w:rsidRDefault="0023649B">
            <w:pPr>
              <w:rPr>
                <w:lang w:val="ru-RU"/>
              </w:rPr>
            </w:pPr>
          </w:p>
          <w:p w:rsidR="007E3D52" w:rsidRPr="007E3D52" w:rsidRDefault="00C8365B">
            <w:pPr>
              <w:rPr>
                <w:lang w:val="ru-RU"/>
              </w:rPr>
            </w:pPr>
            <w:r>
              <w:rPr>
                <w:lang w:val="ru-RU"/>
              </w:rPr>
              <w:t>Безопасный, идемпотентный, асинхронный</w:t>
            </w:r>
            <w:r w:rsidRPr="00A15FE3">
              <w:rPr>
                <w:lang w:val="ru-RU"/>
              </w:rPr>
              <w:t>.</w:t>
            </w:r>
          </w:p>
        </w:tc>
      </w:tr>
    </w:tbl>
    <w:p w:rsidR="00147D2E" w:rsidRDefault="00147D2E">
      <w:pPr>
        <w:pStyle w:val="afb"/>
        <w:widowControl w:val="0"/>
      </w:pPr>
    </w:p>
    <w:p w:rsidR="006357A0" w:rsidRPr="006357A0" w:rsidRDefault="006357A0" w:rsidP="006357A0">
      <w:pPr>
        <w:shd w:val="clear" w:color="auto" w:fill="FFFFFF"/>
        <w:rPr>
          <w:rFonts w:ascii="Arial" w:eastAsia="Times New Roman" w:hAnsi="Arial" w:cs="Arial"/>
          <w:sz w:val="22"/>
          <w:szCs w:val="22"/>
          <w:lang w:val="ru-RU" w:eastAsia="ru-RU"/>
        </w:rPr>
      </w:pP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>Название: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val="ru-RU" w:eastAsia="ru-RU"/>
        </w:rPr>
        <w:t>Оценка телеканала</w:t>
      </w:r>
    </w:p>
    <w:p w:rsidR="006357A0" w:rsidRDefault="006357A0" w:rsidP="006357A0">
      <w:pPr>
        <w:shd w:val="clear" w:color="auto" w:fill="FFFFFF"/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</w:pP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>Краткое описание API: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Позволяет </w:t>
      </w:r>
      <w:r w:rsidR="00561B65">
        <w:rPr>
          <w:lang w:val="ru-RU"/>
        </w:rPr>
        <w:t>оценить удовлетворённость каналом пользователями</w:t>
      </w: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 xml:space="preserve"> </w:t>
      </w:r>
    </w:p>
    <w:p w:rsidR="006357A0" w:rsidRPr="006357A0" w:rsidRDefault="006357A0" w:rsidP="006357A0">
      <w:pPr>
        <w:shd w:val="clear" w:color="auto" w:fill="FFFFFF"/>
        <w:rPr>
          <w:rFonts w:ascii="Arial" w:eastAsia="Times New Roman" w:hAnsi="Arial" w:cs="Arial"/>
          <w:sz w:val="22"/>
          <w:szCs w:val="22"/>
          <w:lang w:val="ru-RU" w:eastAsia="ru-RU"/>
        </w:rPr>
      </w:pPr>
      <w:r w:rsidRPr="006357A0">
        <w:rPr>
          <w:rFonts w:ascii="Arial" w:eastAsia="Times New Roman" w:hAnsi="Arial" w:cs="Arial"/>
          <w:b/>
          <w:bCs/>
          <w:sz w:val="22"/>
          <w:szCs w:val="22"/>
          <w:lang w:val="ru-RU" w:eastAsia="ru-RU"/>
        </w:rPr>
        <w:t>Вид API: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val="ru-RU" w:eastAsia="ru-RU"/>
        </w:rPr>
        <w:t>Партнерский</w:t>
      </w:r>
      <w:r w:rsidRPr="006357A0">
        <w:rPr>
          <w:rFonts w:ascii="Arial" w:eastAsia="Times New Roman" w:hAnsi="Arial" w:cs="Arial"/>
          <w:sz w:val="22"/>
          <w:szCs w:val="22"/>
          <w:lang w:val="ru-RU" w:eastAsia="ru-RU"/>
        </w:rPr>
        <w:t xml:space="preserve"> API</w:t>
      </w:r>
    </w:p>
    <w:p w:rsidR="006357A0" w:rsidRDefault="006357A0">
      <w:pPr>
        <w:pStyle w:val="afb"/>
        <w:widowControl w:val="0"/>
      </w:pPr>
    </w:p>
    <w:p w:rsidR="006357A0" w:rsidRDefault="006357A0">
      <w:pPr>
        <w:pStyle w:val="afb"/>
        <w:widowControl w:val="0"/>
      </w:pPr>
    </w:p>
    <w:tbl>
      <w:tblPr>
        <w:tblStyle w:val="TableNormal"/>
        <w:tblW w:w="9923" w:type="dxa"/>
        <w:tblInd w:w="-2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00"/>
        <w:gridCol w:w="1803"/>
        <w:gridCol w:w="1803"/>
        <w:gridCol w:w="1803"/>
        <w:gridCol w:w="2314"/>
      </w:tblGrid>
      <w:tr w:rsidR="006357A0" w:rsidTr="007E1B22">
        <w:trPr>
          <w:trHeight w:val="5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pStyle w:val="afb"/>
            </w:pPr>
            <w:r>
              <w:rPr>
                <w:b/>
                <w:bCs/>
              </w:rPr>
              <w:t>Название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pStyle w:val="afb"/>
            </w:pPr>
            <w:r>
              <w:rPr>
                <w:b/>
                <w:bCs/>
              </w:rPr>
              <w:t>Описание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pStyle w:val="afb"/>
            </w:pPr>
            <w:r>
              <w:rPr>
                <w:b/>
                <w:bCs/>
              </w:rPr>
              <w:t>Ресурс(ы)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pStyle w:val="afb"/>
            </w:pPr>
            <w:r>
              <w:rPr>
                <w:b/>
                <w:bCs/>
              </w:rPr>
              <w:t>Детали операции</w:t>
            </w:r>
          </w:p>
        </w:tc>
      </w:tr>
      <w:tr w:rsidR="006357A0" w:rsidRPr="0023649B" w:rsidTr="00561B65">
        <w:trPr>
          <w:trHeight w:val="2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344EE5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просмотретьКоличествоПользователейДобавившихИзбранное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просмотреть к</w:t>
            </w:r>
            <w:r w:rsidRPr="00DD6B1A">
              <w:rPr>
                <w:lang w:val="ru-RU"/>
              </w:rPr>
              <w:t>оличество пользователей, добавивших телеканал в из</w:t>
            </w:r>
            <w:r>
              <w:rPr>
                <w:lang w:val="ru-RU"/>
              </w:rPr>
              <w:t>бранное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Метрика телеканала;</w:t>
            </w:r>
          </w:p>
          <w:p w:rsidR="006357A0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Пользователь;</w:t>
            </w:r>
          </w:p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Избранное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 канала</w:t>
            </w:r>
          </w:p>
          <w:p w:rsidR="0023649B" w:rsidRDefault="0023649B" w:rsidP="0023649B">
            <w:pPr>
              <w:rPr>
                <w:lang w:val="ru-RU"/>
              </w:rPr>
            </w:pP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 Метрики</w:t>
            </w:r>
          </w:p>
          <w:p w:rsidR="0023649B" w:rsidRDefault="0023649B" w:rsidP="007E1B22">
            <w:pPr>
              <w:rPr>
                <w:lang w:val="ru-RU"/>
              </w:rPr>
            </w:pPr>
          </w:p>
          <w:p w:rsidR="0023649B" w:rsidRDefault="0023649B" w:rsidP="007E1B22">
            <w:pPr>
              <w:rPr>
                <w:lang w:val="ru-RU"/>
              </w:rPr>
            </w:pPr>
          </w:p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Безопасный, идемпотентный, асинхронный</w:t>
            </w:r>
            <w:r w:rsidRPr="00A15FE3">
              <w:rPr>
                <w:lang w:val="ru-RU"/>
              </w:rPr>
              <w:t>.</w:t>
            </w:r>
          </w:p>
        </w:tc>
      </w:tr>
      <w:tr w:rsidR="006357A0" w:rsidRPr="007E3D52" w:rsidTr="00561B65">
        <w:trPr>
          <w:trHeight w:val="2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344EE5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просмотретьКоличествоПользователейНеСмотревшихТелеканал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просмотреть количество пользователей, видевших описание канала и не смотревших 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Метрика телеканала;</w:t>
            </w:r>
          </w:p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 канала</w:t>
            </w:r>
          </w:p>
          <w:p w:rsidR="0023649B" w:rsidRDefault="0023649B" w:rsidP="0023649B">
            <w:pPr>
              <w:rPr>
                <w:lang w:val="ru-RU"/>
              </w:rPr>
            </w:pPr>
          </w:p>
          <w:p w:rsidR="0023649B" w:rsidRDefault="0023649B" w:rsidP="0023649B">
            <w:pPr>
              <w:rPr>
                <w:lang w:val="ru-RU"/>
              </w:rPr>
            </w:pP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 Метрики</w:t>
            </w:r>
          </w:p>
          <w:p w:rsidR="0023649B" w:rsidRDefault="0023649B" w:rsidP="007E1B22">
            <w:pPr>
              <w:rPr>
                <w:lang w:val="ru-RU"/>
              </w:rPr>
            </w:pPr>
          </w:p>
          <w:p w:rsidR="0023649B" w:rsidRDefault="0023649B" w:rsidP="007E1B22">
            <w:pPr>
              <w:rPr>
                <w:lang w:val="ru-RU"/>
              </w:rPr>
            </w:pPr>
          </w:p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Безопасный, идемпотентный, асинхронный</w:t>
            </w:r>
            <w:r w:rsidRPr="00A15FE3">
              <w:rPr>
                <w:lang w:val="ru-RU"/>
              </w:rPr>
              <w:t>.</w:t>
            </w:r>
          </w:p>
        </w:tc>
      </w:tr>
      <w:tr w:rsidR="006357A0" w:rsidRPr="0023649B" w:rsidTr="00561B65">
        <w:trPr>
          <w:trHeight w:val="2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344EE5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просмотретьОтчетОценкамиПользователей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просмотреть отчет с оценками пользователей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Телеканал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57A0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Отчет;</w:t>
            </w:r>
          </w:p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Индификатор канала</w:t>
            </w:r>
          </w:p>
          <w:p w:rsidR="0023649B" w:rsidRDefault="0023649B" w:rsidP="0023649B">
            <w:pPr>
              <w:rPr>
                <w:lang w:val="ru-RU"/>
              </w:rPr>
            </w:pPr>
          </w:p>
          <w:p w:rsidR="0023649B" w:rsidRDefault="0023649B" w:rsidP="0023649B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 Метрики</w:t>
            </w:r>
          </w:p>
          <w:p w:rsidR="0023649B" w:rsidRDefault="0023649B" w:rsidP="007E1B22">
            <w:pPr>
              <w:rPr>
                <w:lang w:val="ru-RU"/>
              </w:rPr>
            </w:pPr>
          </w:p>
          <w:p w:rsidR="006357A0" w:rsidRPr="007E3D52" w:rsidRDefault="006357A0" w:rsidP="007E1B22">
            <w:pPr>
              <w:rPr>
                <w:lang w:val="ru-RU"/>
              </w:rPr>
            </w:pPr>
            <w:r>
              <w:rPr>
                <w:lang w:val="ru-RU"/>
              </w:rPr>
              <w:t>Безопасный, идемпотентный, асинхронный</w:t>
            </w:r>
            <w:r w:rsidRPr="00A15FE3">
              <w:rPr>
                <w:lang w:val="ru-RU"/>
              </w:rPr>
              <w:t>.</w:t>
            </w:r>
          </w:p>
        </w:tc>
      </w:tr>
    </w:tbl>
    <w:p w:rsidR="006357A0" w:rsidRDefault="006357A0">
      <w:pPr>
        <w:pStyle w:val="afb"/>
        <w:widowControl w:val="0"/>
      </w:pPr>
    </w:p>
    <w:sectPr w:rsidR="006357A0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0FB" w:rsidRDefault="008F30FB">
      <w:r>
        <w:separator/>
      </w:r>
    </w:p>
  </w:endnote>
  <w:endnote w:type="continuationSeparator" w:id="0">
    <w:p w:rsidR="008F30FB" w:rsidRDefault="008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Wingdings 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D2E" w:rsidRDefault="00147D2E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0FB" w:rsidRDefault="008F30FB">
      <w:r>
        <w:separator/>
      </w:r>
    </w:p>
  </w:footnote>
  <w:footnote w:type="continuationSeparator" w:id="0">
    <w:p w:rsidR="008F30FB" w:rsidRDefault="008F3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D2E" w:rsidRDefault="00147D2E">
    <w:pPr>
      <w:pStyle w:val="a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1A"/>
    <w:rsid w:val="000360E2"/>
    <w:rsid w:val="000E386B"/>
    <w:rsid w:val="00147D2E"/>
    <w:rsid w:val="001C6A57"/>
    <w:rsid w:val="0023649B"/>
    <w:rsid w:val="00344EE5"/>
    <w:rsid w:val="00415164"/>
    <w:rsid w:val="00561B65"/>
    <w:rsid w:val="006357A0"/>
    <w:rsid w:val="007226D5"/>
    <w:rsid w:val="00730AA7"/>
    <w:rsid w:val="007E3D52"/>
    <w:rsid w:val="00810DE7"/>
    <w:rsid w:val="008F30FB"/>
    <w:rsid w:val="009358E4"/>
    <w:rsid w:val="00A15FE3"/>
    <w:rsid w:val="00A52A49"/>
    <w:rsid w:val="00B67613"/>
    <w:rsid w:val="00BE5020"/>
    <w:rsid w:val="00C8365B"/>
    <w:rsid w:val="00CC33FD"/>
    <w:rsid w:val="00D66709"/>
    <w:rsid w:val="00D935ED"/>
    <w:rsid w:val="00D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DC21E-4EA1-422A-89A5-EE8177CE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b">
    <w:name w:val="Body Text"/>
    <w:rPr>
      <w:rFonts w:ascii="Calibri" w:hAnsi="Calib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fc">
    <w:name w:val="Strong"/>
    <w:basedOn w:val="a0"/>
    <w:uiPriority w:val="22"/>
    <w:qFormat/>
    <w:rsid w:val="00635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8;&#1072;&#1090;&#1100;&#1103;&#1085;&#1072;\Desktop\&#1072;&#1085;&#1072;&#1083;&#1080;&#1090;&#1080;&#1082;\&#1087;&#1088;&#1086;&#1077;&#1082;&#1090;%204\&#1056;&#1072;&#1079;&#1088;&#1072;&#1073;&#1086;&#1090;&#1082;&#1072;%20API.dot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Разработка API.dotx</Template>
  <TotalTime>1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2023-08-10T13:04:00Z</dcterms:created>
  <dcterms:modified xsi:type="dcterms:W3CDTF">2023-08-10T13:04:00Z</dcterms:modified>
</cp:coreProperties>
</file>